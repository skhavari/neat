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08" w:type="dxa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176"/>
        <w:gridCol w:w="2336"/>
        <w:gridCol w:w="4184"/>
        <w:gridCol w:w="52"/>
      </w:tblGrid>
      <w:tr w:rsidR="000A2252" w:rsidRPr="009734E7" w14:paraId="754126D3" w14:textId="77777777" w:rsidTr="000A2252">
        <w:tblPrEx>
          <w:tblCellMar>
            <w:top w:w="0" w:type="dxa"/>
            <w:bottom w:w="0" w:type="dxa"/>
          </w:tblCellMar>
        </w:tblPrEx>
        <w:trPr>
          <w:gridAfter w:val="1"/>
          <w:wAfter w:w="52" w:type="dxa"/>
          <w:jc w:val="right"/>
        </w:trPr>
        <w:tc>
          <w:tcPr>
            <w:tcW w:w="2336" w:type="dxa"/>
            <w:gridSpan w:val="2"/>
          </w:tcPr>
          <w:p w14:paraId="71B2103F" w14:textId="77777777" w:rsidR="000A2252" w:rsidRPr="006306DB" w:rsidRDefault="000A2252" w:rsidP="00F138DA">
            <w:pPr>
              <w:pStyle w:val="Address2"/>
            </w:pPr>
            <w:bookmarkStart w:id="0" w:name="_GoBack"/>
            <w:bookmarkEnd w:id="0"/>
          </w:p>
        </w:tc>
        <w:tc>
          <w:tcPr>
            <w:tcW w:w="2336" w:type="dxa"/>
          </w:tcPr>
          <w:p w14:paraId="572633AD" w14:textId="77777777" w:rsidR="000A2252" w:rsidRPr="006306DB" w:rsidRDefault="000A2252" w:rsidP="00F138DA">
            <w:pPr>
              <w:pStyle w:val="Address2"/>
            </w:pPr>
          </w:p>
        </w:tc>
        <w:tc>
          <w:tcPr>
            <w:tcW w:w="4184" w:type="dxa"/>
            <w:shd w:val="clear" w:color="auto" w:fill="auto"/>
          </w:tcPr>
          <w:p w14:paraId="6F99582D" w14:textId="77777777" w:rsidR="000A2252" w:rsidRPr="000A2252" w:rsidRDefault="000A2252" w:rsidP="000A2252">
            <w:pPr>
              <w:pStyle w:val="Address1"/>
              <w:jc w:val="right"/>
              <w:rPr>
                <w:sz w:val="20"/>
                <w:lang w:val="fr-FR"/>
              </w:rPr>
            </w:pPr>
            <w:r w:rsidRPr="000A2252">
              <w:rPr>
                <w:sz w:val="20"/>
                <w:lang w:val="fr-FR"/>
              </w:rPr>
              <w:t xml:space="preserve">    Craig S. Abernethy</w:t>
            </w:r>
          </w:p>
          <w:p w14:paraId="68D89880" w14:textId="77777777" w:rsidR="000A2252" w:rsidRPr="000A2252" w:rsidRDefault="000A2252" w:rsidP="000A2252">
            <w:pPr>
              <w:pStyle w:val="Address1"/>
              <w:jc w:val="right"/>
              <w:rPr>
                <w:sz w:val="20"/>
                <w:lang w:val="fr-FR"/>
              </w:rPr>
            </w:pPr>
            <w:r w:rsidRPr="000A2252">
              <w:rPr>
                <w:sz w:val="20"/>
                <w:lang w:val="fr-FR"/>
              </w:rPr>
              <w:t>707-592-9572</w:t>
            </w:r>
          </w:p>
          <w:p w14:paraId="585F64E7" w14:textId="77777777" w:rsidR="000A2252" w:rsidRPr="000A2252" w:rsidRDefault="000A2252" w:rsidP="000A2252">
            <w:pPr>
              <w:pStyle w:val="Address1"/>
              <w:jc w:val="right"/>
              <w:rPr>
                <w:sz w:val="20"/>
                <w:lang w:val="fr-FR"/>
              </w:rPr>
            </w:pPr>
            <w:r w:rsidRPr="000A2252">
              <w:rPr>
                <w:sz w:val="20"/>
                <w:lang w:val="fr-FR"/>
              </w:rPr>
              <w:t xml:space="preserve">   </w:t>
            </w:r>
            <w:hyperlink r:id="rId5" w:history="1">
              <w:r w:rsidRPr="000A2252">
                <w:rPr>
                  <w:rStyle w:val="Hyperlink"/>
                  <w:sz w:val="20"/>
                  <w:lang w:val="fr-FR"/>
                </w:rPr>
                <w:t>craigabernethy85@gmail.com</w:t>
              </w:r>
            </w:hyperlink>
          </w:p>
          <w:p w14:paraId="5EAEDC2A" w14:textId="77777777" w:rsidR="000A2252" w:rsidRPr="000A2252" w:rsidRDefault="000A2252" w:rsidP="00AD5009">
            <w:pPr>
              <w:pStyle w:val="Address1"/>
              <w:rPr>
                <w:sz w:val="20"/>
                <w:lang w:val="fr-FR"/>
              </w:rPr>
            </w:pPr>
          </w:p>
        </w:tc>
      </w:tr>
      <w:tr w:rsidR="00AD5009" w:rsidRPr="006306DB" w14:paraId="75DBF3E3" w14:textId="77777777" w:rsidTr="000A2252">
        <w:tblPrEx>
          <w:jc w:val="left"/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14:paraId="5F7B583F" w14:textId="77777777" w:rsidR="00AD5009" w:rsidRPr="006306DB" w:rsidRDefault="00AD5009" w:rsidP="00AD5009">
            <w:pPr>
              <w:pStyle w:val="SectionTitle"/>
              <w:rPr>
                <w:rFonts w:ascii="Times New Roman" w:hAnsi="Times New Roman"/>
              </w:rPr>
            </w:pPr>
            <w:r w:rsidRPr="006306DB">
              <w:rPr>
                <w:rFonts w:ascii="Times New Roman" w:hAnsi="Times New Roman"/>
              </w:rPr>
              <w:t>Objective</w:t>
            </w:r>
          </w:p>
        </w:tc>
        <w:tc>
          <w:tcPr>
            <w:tcW w:w="6748" w:type="dxa"/>
            <w:gridSpan w:val="4"/>
            <w:shd w:val="clear" w:color="auto" w:fill="auto"/>
          </w:tcPr>
          <w:p w14:paraId="19F562CC" w14:textId="77777777" w:rsidR="00AD5009" w:rsidRPr="006306DB" w:rsidRDefault="00AD5009" w:rsidP="001330D7">
            <w:r w:rsidRPr="006306DB">
              <w:t xml:space="preserve">Seeking </w:t>
            </w:r>
            <w:r w:rsidR="00EF284F">
              <w:t xml:space="preserve">a </w:t>
            </w:r>
            <w:r w:rsidRPr="00BE755E">
              <w:t xml:space="preserve">challenging </w:t>
            </w:r>
            <w:r w:rsidR="00BE755E">
              <w:t xml:space="preserve">and rewarding </w:t>
            </w:r>
            <w:r w:rsidR="008C78AD">
              <w:t xml:space="preserve">position where </w:t>
            </w:r>
            <w:r w:rsidR="001330D7">
              <w:t xml:space="preserve">my </w:t>
            </w:r>
            <w:r w:rsidR="003C6B24">
              <w:t>experience in web</w:t>
            </w:r>
            <w:r w:rsidR="001330D7">
              <w:t>/mobile</w:t>
            </w:r>
            <w:r w:rsidR="003C6B24">
              <w:t xml:space="preserve"> application development and extensive knowledge in</w:t>
            </w:r>
            <w:r w:rsidR="001330D7">
              <w:t xml:space="preserve"> solving business needs will be utilized to its fullest potential.</w:t>
            </w:r>
          </w:p>
        </w:tc>
      </w:tr>
      <w:tr w:rsidR="00AD5009" w:rsidRPr="006306DB" w14:paraId="2EC7D541" w14:textId="77777777" w:rsidTr="000A2252">
        <w:tblPrEx>
          <w:jc w:val="left"/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14:paraId="12284C1F" w14:textId="77777777" w:rsidR="00AD5009" w:rsidRPr="006306DB" w:rsidRDefault="00AD5009" w:rsidP="00AD5009">
            <w:pPr>
              <w:pStyle w:val="SectionTitle"/>
              <w:rPr>
                <w:rFonts w:ascii="Times New Roman" w:hAnsi="Times New Roman"/>
              </w:rPr>
            </w:pPr>
            <w:r w:rsidRPr="006306DB">
              <w:rPr>
                <w:rFonts w:ascii="Times New Roman" w:hAnsi="Times New Roman"/>
              </w:rPr>
              <w:t>Education</w:t>
            </w:r>
          </w:p>
        </w:tc>
        <w:tc>
          <w:tcPr>
            <w:tcW w:w="6748" w:type="dxa"/>
            <w:gridSpan w:val="4"/>
            <w:shd w:val="clear" w:color="auto" w:fill="auto"/>
          </w:tcPr>
          <w:p w14:paraId="2EFCF018" w14:textId="77777777" w:rsidR="005D3BD6" w:rsidRPr="005D3BD6" w:rsidRDefault="005D3BD6" w:rsidP="00C8578E">
            <w:pPr>
              <w:pStyle w:val="CompanyName"/>
            </w:pPr>
            <w:r>
              <w:t xml:space="preserve">May 2014-Current   Master of Science Computer Science          Georgia Tech                                                           </w:t>
            </w:r>
            <w:r w:rsidRPr="005D3BD6">
              <w:t xml:space="preserve">                                       </w:t>
            </w:r>
          </w:p>
          <w:p w14:paraId="3893905A" w14:textId="77777777" w:rsidR="00C8578E" w:rsidRPr="00C8578E" w:rsidRDefault="00C8578E" w:rsidP="00C8578E">
            <w:pPr>
              <w:pStyle w:val="CompanyName"/>
              <w:rPr>
                <w:b/>
              </w:rPr>
            </w:pPr>
            <w:r>
              <w:t xml:space="preserve">                                              </w:t>
            </w:r>
            <w:r w:rsidRPr="00C8578E">
              <w:rPr>
                <w:b/>
              </w:rPr>
              <w:t>(In Progress)</w:t>
            </w:r>
          </w:p>
          <w:p w14:paraId="1015990D" w14:textId="77777777" w:rsidR="009734E7" w:rsidRPr="00C07C05" w:rsidRDefault="00197083" w:rsidP="00C8578E">
            <w:pPr>
              <w:pStyle w:val="CompanyName"/>
            </w:pPr>
            <w:r>
              <w:t xml:space="preserve">June 2009                 </w:t>
            </w:r>
            <w:r w:rsidR="00C07C05" w:rsidRPr="00C07C05">
              <w:t xml:space="preserve">Bachelor of Science </w:t>
            </w:r>
            <w:r w:rsidR="00C07C05">
              <w:t>Computer Science</w:t>
            </w:r>
            <w:r>
              <w:t xml:space="preserve">      </w:t>
            </w:r>
            <w:r w:rsidR="009734E7" w:rsidRPr="00C07C05">
              <w:t xml:space="preserve"> U.C</w:t>
            </w:r>
            <w:r w:rsidR="00C07C05">
              <w:t>.</w:t>
            </w:r>
            <w:r w:rsidR="009734E7" w:rsidRPr="00C07C05">
              <w:t xml:space="preserve"> Santa Cruz            </w:t>
            </w:r>
          </w:p>
          <w:p w14:paraId="279D3EB9" w14:textId="77777777" w:rsidR="009734E7" w:rsidRPr="009734E7" w:rsidRDefault="009734E7" w:rsidP="009734E7">
            <w:r w:rsidRPr="00C07C05">
              <w:t xml:space="preserve">             </w:t>
            </w:r>
            <w:r w:rsidR="00A27D86">
              <w:t xml:space="preserve">                               </w:t>
            </w:r>
          </w:p>
          <w:p w14:paraId="567BFF1F" w14:textId="77777777" w:rsidR="00BB1D11" w:rsidRPr="006306DB" w:rsidRDefault="00BB1D11" w:rsidP="00BB1D11">
            <w:r w:rsidRPr="009B750A">
              <w:rPr>
                <w:b/>
              </w:rPr>
              <w:t xml:space="preserve">Related </w:t>
            </w:r>
            <w:r w:rsidR="00B83082">
              <w:rPr>
                <w:b/>
              </w:rPr>
              <w:t>Honors</w:t>
            </w:r>
            <w:r w:rsidRPr="006306DB">
              <w:t>:</w:t>
            </w:r>
          </w:p>
          <w:p w14:paraId="6DF71FC7" w14:textId="77777777" w:rsidR="004767A8" w:rsidRDefault="0096659C" w:rsidP="004767A8">
            <w:pPr>
              <w:pStyle w:val="Achievement"/>
            </w:pPr>
            <w:r>
              <w:t xml:space="preserve">Awarded </w:t>
            </w:r>
            <w:r w:rsidR="002F715E">
              <w:t>C&amp;E SVP Recognition</w:t>
            </w:r>
            <w:r>
              <w:t xml:space="preserve"> at AT&amp;T in 2012</w:t>
            </w:r>
            <w:r w:rsidR="00990FFC">
              <w:t>.</w:t>
            </w:r>
          </w:p>
          <w:p w14:paraId="3C8AF520" w14:textId="77777777" w:rsidR="007B6C6C" w:rsidRDefault="007B6C6C" w:rsidP="004767A8">
            <w:pPr>
              <w:pStyle w:val="Achievement"/>
            </w:pPr>
            <w:r>
              <w:t xml:space="preserve">Awarded AT&amp;T Key Contributor Award </w:t>
            </w:r>
            <w:r w:rsidR="00126927">
              <w:t xml:space="preserve">for years </w:t>
            </w:r>
            <w:r>
              <w:t>201</w:t>
            </w:r>
            <w:r w:rsidR="008C06BE">
              <w:t>2</w:t>
            </w:r>
            <w:r w:rsidR="001B62B9">
              <w:t xml:space="preserve">, </w:t>
            </w:r>
            <w:r w:rsidR="00C8578E">
              <w:t>201</w:t>
            </w:r>
            <w:r w:rsidR="008C06BE">
              <w:t>3</w:t>
            </w:r>
            <w:r w:rsidR="001B62B9">
              <w:t>, and 2014</w:t>
            </w:r>
            <w:r>
              <w:t>.</w:t>
            </w:r>
          </w:p>
          <w:p w14:paraId="39EAB2C1" w14:textId="77777777" w:rsidR="0096659C" w:rsidRDefault="0096659C" w:rsidP="0096659C">
            <w:pPr>
              <w:pStyle w:val="Achievement"/>
            </w:pPr>
            <w:r>
              <w:t>Awarded the Dean’s List in 2009.</w:t>
            </w:r>
          </w:p>
          <w:p w14:paraId="7BD85FB1" w14:textId="77777777" w:rsidR="004767A8" w:rsidRDefault="004767A8" w:rsidP="004767A8">
            <w:pPr>
              <w:pStyle w:val="Achievement"/>
            </w:pPr>
            <w:r>
              <w:t>Member of International Honor Society, Phi Theta Kappa.</w:t>
            </w:r>
          </w:p>
          <w:p w14:paraId="36DBF161" w14:textId="77777777" w:rsidR="00034C17" w:rsidRPr="006306DB" w:rsidRDefault="004767A8" w:rsidP="00C07C05">
            <w:pPr>
              <w:pStyle w:val="Achievement"/>
            </w:pPr>
            <w:r>
              <w:t>Received Elks Lodge Most Valuable Student Award in 2003.</w:t>
            </w:r>
          </w:p>
        </w:tc>
      </w:tr>
      <w:tr w:rsidR="00AD5009" w:rsidRPr="006306DB" w14:paraId="1A06D517" w14:textId="77777777" w:rsidTr="000A2252">
        <w:tblPrEx>
          <w:jc w:val="left"/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14:paraId="434CEF3C" w14:textId="77777777" w:rsidR="00AD5009" w:rsidRPr="006306DB" w:rsidRDefault="00F37480" w:rsidP="00AD5009">
            <w:pPr>
              <w:pStyle w:val="SectionTitle"/>
              <w:rPr>
                <w:rFonts w:ascii="Times New Roman" w:hAnsi="Times New Roman"/>
              </w:rPr>
            </w:pPr>
            <w:r w:rsidRPr="006306DB">
              <w:rPr>
                <w:rFonts w:ascii="Times New Roman" w:hAnsi="Times New Roman"/>
              </w:rPr>
              <w:t xml:space="preserve">Skills/Abilities </w:t>
            </w:r>
          </w:p>
        </w:tc>
        <w:tc>
          <w:tcPr>
            <w:tcW w:w="6748" w:type="dxa"/>
            <w:gridSpan w:val="4"/>
            <w:shd w:val="clear" w:color="auto" w:fill="auto"/>
          </w:tcPr>
          <w:p w14:paraId="7982BBB7" w14:textId="77777777" w:rsidR="006306DB" w:rsidRDefault="006306DB" w:rsidP="006306DB">
            <w:pPr>
              <w:rPr>
                <w:b/>
              </w:rPr>
            </w:pPr>
          </w:p>
          <w:p w14:paraId="27686367" w14:textId="77777777" w:rsidR="00B467CA" w:rsidRPr="006306DB" w:rsidRDefault="00B467CA" w:rsidP="006306DB">
            <w:pPr>
              <w:rPr>
                <w:b/>
              </w:rPr>
            </w:pPr>
            <w:r w:rsidRPr="006306DB">
              <w:rPr>
                <w:b/>
              </w:rPr>
              <w:t>Professional Profile</w:t>
            </w:r>
          </w:p>
          <w:p w14:paraId="6ABA2D13" w14:textId="77777777" w:rsidR="00557312" w:rsidRDefault="00A27D86" w:rsidP="00B467CA">
            <w:pPr>
              <w:numPr>
                <w:ilvl w:val="0"/>
                <w:numId w:val="3"/>
              </w:numPr>
            </w:pPr>
            <w:r>
              <w:t>Driven to self-improve</w:t>
            </w:r>
            <w:r w:rsidR="00557312">
              <w:t>, well organized and good communication skills.</w:t>
            </w:r>
          </w:p>
          <w:p w14:paraId="036016C3" w14:textId="77777777" w:rsidR="00B561C9" w:rsidRDefault="00557312" w:rsidP="00B467CA">
            <w:pPr>
              <w:numPr>
                <w:ilvl w:val="0"/>
                <w:numId w:val="3"/>
              </w:numPr>
            </w:pPr>
            <w:r>
              <w:t>Excellent at multitasking and handling stressful deadlines.</w:t>
            </w:r>
          </w:p>
          <w:p w14:paraId="1855D6B0" w14:textId="77777777" w:rsidR="00942573" w:rsidRDefault="00B83082" w:rsidP="00942573">
            <w:pPr>
              <w:numPr>
                <w:ilvl w:val="0"/>
                <w:numId w:val="3"/>
              </w:numPr>
            </w:pPr>
            <w:r>
              <w:t xml:space="preserve">Exceptional </w:t>
            </w:r>
            <w:r w:rsidR="00557312">
              <w:t>work ethic, intellectual, and a quick learner.</w:t>
            </w:r>
          </w:p>
          <w:p w14:paraId="3019D8FB" w14:textId="77777777" w:rsidR="00256711" w:rsidRDefault="00256711" w:rsidP="00B467CA">
            <w:pPr>
              <w:rPr>
                <w:b/>
              </w:rPr>
            </w:pPr>
          </w:p>
          <w:p w14:paraId="6AA5F41E" w14:textId="77777777" w:rsidR="00B467CA" w:rsidRDefault="00B467CA" w:rsidP="00B467CA">
            <w:pPr>
              <w:rPr>
                <w:b/>
              </w:rPr>
            </w:pPr>
            <w:r w:rsidRPr="006306DB">
              <w:rPr>
                <w:b/>
              </w:rPr>
              <w:t>Technical Summary</w:t>
            </w:r>
          </w:p>
          <w:p w14:paraId="7B93020E" w14:textId="77777777" w:rsidR="00495166" w:rsidRDefault="00495166" w:rsidP="00495166">
            <w:pPr>
              <w:numPr>
                <w:ilvl w:val="0"/>
                <w:numId w:val="3"/>
              </w:numPr>
            </w:pPr>
            <w:r>
              <w:t>Programming languages: C/C++</w:t>
            </w:r>
            <w:r w:rsidR="00547328">
              <w:t>/C#</w:t>
            </w:r>
            <w:r>
              <w:t>,</w:t>
            </w:r>
            <w:r w:rsidR="00A27D86">
              <w:t xml:space="preserve"> Java, Objective C,</w:t>
            </w:r>
            <w:r>
              <w:t xml:space="preserve"> Python,</w:t>
            </w:r>
            <w:r w:rsidR="00547328">
              <w:t xml:space="preserve"> Ruby,</w:t>
            </w:r>
            <w:r w:rsidR="005D3BD6">
              <w:t xml:space="preserve"> PHP,</w:t>
            </w:r>
            <w:r>
              <w:t xml:space="preserve"> Perl, Lisp, JavaScript, XHTML</w:t>
            </w:r>
            <w:r w:rsidR="00F467CA">
              <w:t>/CSS, SQL, ASP/VB, XML, ColdFusion</w:t>
            </w:r>
          </w:p>
          <w:p w14:paraId="51C2C726" w14:textId="77777777" w:rsidR="00DB0900" w:rsidRDefault="00DB0900" w:rsidP="00B467CA">
            <w:pPr>
              <w:numPr>
                <w:ilvl w:val="0"/>
                <w:numId w:val="3"/>
              </w:numPr>
            </w:pPr>
            <w:r>
              <w:t>E</w:t>
            </w:r>
            <w:r w:rsidR="00F467CA">
              <w:t>xperienced in</w:t>
            </w:r>
            <w:r w:rsidR="00EF284F">
              <w:t xml:space="preserve"> AJAX, SOAP, REST, WCF, </w:t>
            </w:r>
            <w:r w:rsidR="00A27D86">
              <w:t>W</w:t>
            </w:r>
            <w:r w:rsidR="00EF284F">
              <w:t xml:space="preserve">eb </w:t>
            </w:r>
            <w:r w:rsidR="00A27D86">
              <w:t>S</w:t>
            </w:r>
            <w:r w:rsidR="00EF284F">
              <w:t>ervices,</w:t>
            </w:r>
            <w:r w:rsidR="00F467CA">
              <w:t xml:space="preserve"> multithreading, socket communication</w:t>
            </w:r>
            <w:r w:rsidR="00A27D86">
              <w:t>, mobile applications</w:t>
            </w:r>
            <w:r w:rsidR="00F467CA">
              <w:t>,</w:t>
            </w:r>
            <w:r w:rsidR="00EF284F">
              <w:t xml:space="preserve"> and</w:t>
            </w:r>
            <w:r w:rsidR="00F467CA">
              <w:t xml:space="preserve"> </w:t>
            </w:r>
            <w:r>
              <w:t>client</w:t>
            </w:r>
            <w:r w:rsidR="00EF284F">
              <w:t>/server application development</w:t>
            </w:r>
            <w:r w:rsidR="00F467CA">
              <w:t>.</w:t>
            </w:r>
          </w:p>
          <w:p w14:paraId="385EE495" w14:textId="77777777" w:rsidR="0007367F" w:rsidRDefault="00495E3F" w:rsidP="00B467CA">
            <w:pPr>
              <w:numPr>
                <w:ilvl w:val="0"/>
                <w:numId w:val="3"/>
              </w:numPr>
            </w:pPr>
            <w:r>
              <w:t>Professionally d</w:t>
            </w:r>
            <w:r w:rsidR="00BB5F2E">
              <w:t>eveloped using</w:t>
            </w:r>
            <w:r w:rsidR="00547328">
              <w:t xml:space="preserve"> </w:t>
            </w:r>
            <w:r w:rsidR="00EF284F">
              <w:t xml:space="preserve">jQuery, </w:t>
            </w:r>
            <w:r w:rsidR="00547328">
              <w:t xml:space="preserve">Rails, Django, </w:t>
            </w:r>
            <w:r>
              <w:t xml:space="preserve">and </w:t>
            </w:r>
            <w:r w:rsidR="00547328">
              <w:t>Turbo</w:t>
            </w:r>
            <w:r w:rsidR="00BB5F2E">
              <w:t>G</w:t>
            </w:r>
            <w:r w:rsidR="00547328">
              <w:t>ears.</w:t>
            </w:r>
          </w:p>
          <w:p w14:paraId="2B73F18F" w14:textId="77777777" w:rsidR="00920DED" w:rsidRPr="006306DB" w:rsidRDefault="00B83082" w:rsidP="00663E32">
            <w:pPr>
              <w:numPr>
                <w:ilvl w:val="0"/>
                <w:numId w:val="4"/>
              </w:numPr>
            </w:pPr>
            <w:r>
              <w:t xml:space="preserve">Extensive </w:t>
            </w:r>
            <w:r w:rsidR="009A11B6">
              <w:t>w</w:t>
            </w:r>
            <w:r>
              <w:t xml:space="preserve">orking </w:t>
            </w:r>
            <w:r w:rsidR="009A11B6">
              <w:t>k</w:t>
            </w:r>
            <w:r>
              <w:t xml:space="preserve">nowledge of </w:t>
            </w:r>
            <w:r w:rsidR="00A17AF4">
              <w:t>Visual Studio,</w:t>
            </w:r>
            <w:r w:rsidR="00E27DFE">
              <w:t xml:space="preserve"> WebSphere,</w:t>
            </w:r>
            <w:r w:rsidR="00A17AF4">
              <w:t xml:space="preserve"> </w:t>
            </w:r>
            <w:r>
              <w:t>Microsof</w:t>
            </w:r>
            <w:r w:rsidR="00F16835">
              <w:t>t Windows Operating Systems</w:t>
            </w:r>
            <w:r w:rsidR="00E27DFE">
              <w:t>, Mac OS X</w:t>
            </w:r>
            <w:r w:rsidR="00F16835">
              <w:t>,</w:t>
            </w:r>
            <w:r w:rsidR="00F613E2">
              <w:t xml:space="preserve"> Unix</w:t>
            </w:r>
            <w:r w:rsidR="00DC280E">
              <w:t>/Linux</w:t>
            </w:r>
            <w:r w:rsidR="00F613E2">
              <w:t>,</w:t>
            </w:r>
            <w:r w:rsidR="00557312">
              <w:t xml:space="preserve"> </w:t>
            </w:r>
            <w:r w:rsidR="00920DED">
              <w:t xml:space="preserve">Adobe </w:t>
            </w:r>
            <w:r w:rsidR="009A11B6">
              <w:t>p</w:t>
            </w:r>
            <w:r w:rsidR="00920DED">
              <w:t xml:space="preserve">roducts, </w:t>
            </w:r>
            <w:r w:rsidR="00557312">
              <w:t>Microsoft</w:t>
            </w:r>
            <w:r>
              <w:t xml:space="preserve"> Word</w:t>
            </w:r>
            <w:r w:rsidR="00F87791">
              <w:t xml:space="preserve">, Excel, </w:t>
            </w:r>
            <w:r w:rsidR="00663E32">
              <w:t xml:space="preserve">and </w:t>
            </w:r>
            <w:r>
              <w:t>PowerPoint</w:t>
            </w:r>
            <w:r w:rsidR="00663E32">
              <w:t xml:space="preserve"> </w:t>
            </w:r>
            <w:r w:rsidR="00557312">
              <w:t>programs</w:t>
            </w:r>
            <w:r w:rsidR="009A0E98">
              <w:t>.</w:t>
            </w:r>
          </w:p>
        </w:tc>
      </w:tr>
      <w:tr w:rsidR="00AD5009" w:rsidRPr="006306DB" w14:paraId="756C0C4B" w14:textId="77777777" w:rsidTr="000A2252">
        <w:tblPrEx>
          <w:jc w:val="left"/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14:paraId="13299A8A" w14:textId="77777777" w:rsidR="00AD5009" w:rsidRPr="006306DB" w:rsidRDefault="00AD5009" w:rsidP="006B0965">
            <w:pPr>
              <w:pStyle w:val="SectionTitle"/>
              <w:rPr>
                <w:rFonts w:ascii="Times New Roman" w:hAnsi="Times New Roman"/>
              </w:rPr>
            </w:pPr>
            <w:r w:rsidRPr="006306DB">
              <w:rPr>
                <w:rFonts w:ascii="Times New Roman" w:hAnsi="Times New Roman"/>
              </w:rPr>
              <w:t xml:space="preserve">Work </w:t>
            </w:r>
            <w:r w:rsidR="006B0965">
              <w:rPr>
                <w:rFonts w:ascii="Times New Roman" w:hAnsi="Times New Roman"/>
              </w:rPr>
              <w:t>E</w:t>
            </w:r>
            <w:r w:rsidRPr="006306DB">
              <w:rPr>
                <w:rFonts w:ascii="Times New Roman" w:hAnsi="Times New Roman"/>
              </w:rPr>
              <w:t>xperience</w:t>
            </w:r>
          </w:p>
        </w:tc>
        <w:tc>
          <w:tcPr>
            <w:tcW w:w="6748" w:type="dxa"/>
            <w:gridSpan w:val="4"/>
            <w:shd w:val="clear" w:color="auto" w:fill="auto"/>
          </w:tcPr>
          <w:p w14:paraId="3E1A690A" w14:textId="77777777" w:rsidR="00BE755E" w:rsidRDefault="00BE755E" w:rsidP="00C8578E">
            <w:pPr>
              <w:pStyle w:val="CompanyName"/>
            </w:pPr>
            <w:r>
              <w:t>Jan. 2011—Present                   AT&amp;T                                              San Ramon, CA</w:t>
            </w:r>
          </w:p>
          <w:p w14:paraId="163C745C" w14:textId="77777777" w:rsidR="00BE755E" w:rsidRDefault="00BE755E" w:rsidP="00BE755E">
            <w:pPr>
              <w:rPr>
                <w:b/>
              </w:rPr>
            </w:pPr>
            <w:r>
              <w:rPr>
                <w:b/>
              </w:rPr>
              <w:t>Sr. Specialist Applications Developer</w:t>
            </w:r>
          </w:p>
          <w:p w14:paraId="2848AB17" w14:textId="77777777" w:rsidR="00561691" w:rsidRDefault="00663E32" w:rsidP="00BE755E">
            <w:r>
              <w:t xml:space="preserve">  </w:t>
            </w:r>
            <w:r w:rsidR="00036163">
              <w:t xml:space="preserve"> </w:t>
            </w:r>
            <w:r>
              <w:t xml:space="preserve"> </w:t>
            </w:r>
            <w:r w:rsidR="00BE755E">
              <w:t xml:space="preserve">Developing a mobile asset tracking system for engineers and technicians to track, inventory, and deploy </w:t>
            </w:r>
            <w:r w:rsidR="00AF12E6">
              <w:t xml:space="preserve">assets </w:t>
            </w:r>
            <w:r w:rsidR="00BE755E">
              <w:t>using Java</w:t>
            </w:r>
            <w:r>
              <w:t>S</w:t>
            </w:r>
            <w:r w:rsidR="00BE755E">
              <w:t>cript (jQuery) on a ColdFusion server communica</w:t>
            </w:r>
            <w:r w:rsidR="00C8578E">
              <w:t xml:space="preserve">ting with </w:t>
            </w:r>
            <w:r w:rsidR="00561691">
              <w:t>java web services on a</w:t>
            </w:r>
            <w:r w:rsidR="00F467CA">
              <w:t xml:space="preserve"> SQL </w:t>
            </w:r>
            <w:r w:rsidR="00561691">
              <w:t xml:space="preserve">backend.  Also simultaneously developing a client </w:t>
            </w:r>
            <w:r w:rsidR="005D3BD6">
              <w:t>iPad/iPhone</w:t>
            </w:r>
            <w:r w:rsidR="00561691">
              <w:t xml:space="preserve"> application for technicians to manage</w:t>
            </w:r>
            <w:r w:rsidR="005D3BD6">
              <w:t>, ship, and deploy these assets in the field.</w:t>
            </w:r>
          </w:p>
          <w:p w14:paraId="06D857A4" w14:textId="77777777" w:rsidR="00BE755E" w:rsidRDefault="00036163" w:rsidP="00BE755E">
            <w:r>
              <w:t xml:space="preserve">    </w:t>
            </w:r>
            <w:r w:rsidR="00E27DFE">
              <w:t xml:space="preserve">Day to day tasks involve developing </w:t>
            </w:r>
            <w:r w:rsidR="007D0AE2">
              <w:t>and managing</w:t>
            </w:r>
            <w:r w:rsidR="007C777F">
              <w:t xml:space="preserve"> a variety of</w:t>
            </w:r>
            <w:r w:rsidR="007D0AE2">
              <w:t xml:space="preserve"> web, mobile, and database applications for the Construction and Engineering Mechanization Group</w:t>
            </w:r>
            <w:r w:rsidR="00E27DFE">
              <w:t xml:space="preserve"> that require critical thinking and analysis for solving problems in an efficient and </w:t>
            </w:r>
            <w:r w:rsidR="00197308">
              <w:t>elegant</w:t>
            </w:r>
            <w:r w:rsidR="009D0973">
              <w:t xml:space="preserve"> way</w:t>
            </w:r>
            <w:r w:rsidR="00197308">
              <w:t>.</w:t>
            </w:r>
          </w:p>
          <w:p w14:paraId="34A6F097" w14:textId="77777777" w:rsidR="00B066B8" w:rsidRDefault="00B066B8" w:rsidP="00C8578E">
            <w:pPr>
              <w:pStyle w:val="CompanyName"/>
            </w:pPr>
            <w:r>
              <w:t xml:space="preserve">Oct. 2009—Aug 2010        </w:t>
            </w:r>
            <w:r w:rsidR="00AF12E6">
              <w:t xml:space="preserve">Sequoia </w:t>
            </w:r>
            <w:r w:rsidR="005E3941">
              <w:t>Ventures</w:t>
            </w:r>
            <w:r w:rsidR="00AF12E6">
              <w:t xml:space="preserve"> Group</w:t>
            </w:r>
            <w:r>
              <w:t xml:space="preserve">                    Walnut Creek, CA</w:t>
            </w:r>
          </w:p>
          <w:p w14:paraId="0368ABAC" w14:textId="77777777" w:rsidR="00B066B8" w:rsidRDefault="00B066B8" w:rsidP="00B066B8">
            <w:pPr>
              <w:rPr>
                <w:b/>
              </w:rPr>
            </w:pPr>
            <w:r>
              <w:rPr>
                <w:b/>
              </w:rPr>
              <w:t>Software Engineer</w:t>
            </w:r>
          </w:p>
          <w:p w14:paraId="618E9EA7" w14:textId="77777777" w:rsidR="00B066B8" w:rsidRPr="00CF2D20" w:rsidRDefault="00AF12E6" w:rsidP="00B066B8">
            <w:r>
              <w:t xml:space="preserve">   </w:t>
            </w:r>
            <w:r w:rsidR="00CF2D20">
              <w:t>Designed and developed</w:t>
            </w:r>
            <w:r w:rsidR="00F138DA">
              <w:t xml:space="preserve"> a</w:t>
            </w:r>
            <w:r w:rsidR="00CF2D20">
              <w:t xml:space="preserve"> </w:t>
            </w:r>
            <w:r w:rsidR="00E25A7D">
              <w:t xml:space="preserve">real estate </w:t>
            </w:r>
            <w:r w:rsidR="00F138DA">
              <w:t>application</w:t>
            </w:r>
            <w:r w:rsidR="00E25A7D">
              <w:t xml:space="preserve"> </w:t>
            </w:r>
            <w:r>
              <w:t>using</w:t>
            </w:r>
            <w:r w:rsidR="00E25A7D">
              <w:t xml:space="preserve"> </w:t>
            </w:r>
            <w:r>
              <w:t>JavaScript, C#</w:t>
            </w:r>
            <w:r w:rsidR="00E25A7D">
              <w:t>, SQL</w:t>
            </w:r>
            <w:r w:rsidR="00222FED">
              <w:t>,</w:t>
            </w:r>
            <w:r w:rsidR="00E25A7D">
              <w:t xml:space="preserve"> and </w:t>
            </w:r>
            <w:r w:rsidR="00F138DA">
              <w:t xml:space="preserve">other </w:t>
            </w:r>
            <w:r w:rsidR="00E25A7D">
              <w:t>Microsoft technologies.</w:t>
            </w:r>
            <w:r w:rsidR="00F138DA">
              <w:t xml:space="preserve">  My responsibilities ranged from architecting and deployment of modules, managing other pr</w:t>
            </w:r>
            <w:r w:rsidR="003102FB">
              <w:t>ogrammers’ tasks, and database a</w:t>
            </w:r>
            <w:r w:rsidR="00F138DA">
              <w:t xml:space="preserve">dministration.  </w:t>
            </w:r>
            <w:r w:rsidR="00FE7FBE">
              <w:t>I also managed and developed websites using Ruby on Rails.</w:t>
            </w:r>
          </w:p>
          <w:p w14:paraId="37695D36" w14:textId="77777777" w:rsidR="006C25F0" w:rsidRDefault="006C25F0" w:rsidP="00C8578E">
            <w:pPr>
              <w:pStyle w:val="CompanyName"/>
            </w:pPr>
          </w:p>
          <w:p w14:paraId="6029B3B6" w14:textId="77777777" w:rsidR="006C25F0" w:rsidRDefault="006C25F0" w:rsidP="00C8578E">
            <w:pPr>
              <w:pStyle w:val="CompanyName"/>
            </w:pPr>
          </w:p>
          <w:p w14:paraId="3AE037D1" w14:textId="77777777" w:rsidR="009911A5" w:rsidRDefault="009911A5" w:rsidP="00C8578E">
            <w:pPr>
              <w:pStyle w:val="CompanyName"/>
            </w:pPr>
            <w:r>
              <w:lastRenderedPageBreak/>
              <w:t xml:space="preserve">Aug. 2008—June 2009        </w:t>
            </w:r>
            <w:r w:rsidR="000F4B48">
              <w:t xml:space="preserve">Computer Science Senior Project   </w:t>
            </w:r>
            <w:r w:rsidR="00B066B8">
              <w:t xml:space="preserve">     </w:t>
            </w:r>
            <w:r>
              <w:t>U.C. Santa Cruz</w:t>
            </w:r>
          </w:p>
          <w:p w14:paraId="46CA1994" w14:textId="77777777" w:rsidR="009911A5" w:rsidRDefault="009911A5" w:rsidP="009911A5">
            <w:pPr>
              <w:rPr>
                <w:b/>
              </w:rPr>
            </w:pPr>
            <w:r>
              <w:rPr>
                <w:b/>
              </w:rPr>
              <w:t>Producer/Developer</w:t>
            </w:r>
          </w:p>
          <w:p w14:paraId="524415A3" w14:textId="77777777" w:rsidR="00E27DFE" w:rsidRDefault="00AF12E6" w:rsidP="009911A5">
            <w:r>
              <w:t xml:space="preserve">   </w:t>
            </w:r>
            <w:r w:rsidR="00465121">
              <w:t>As the team lead, I managed the SDLC of Ripholes in Rubbis</w:t>
            </w:r>
            <w:r w:rsidR="000F4B48">
              <w:t xml:space="preserve">h </w:t>
            </w:r>
            <w:hyperlink r:id="rId6" w:history="1">
              <w:r w:rsidR="000F4B48" w:rsidRPr="000F4B48">
                <w:rPr>
                  <w:rStyle w:val="Hyperlink"/>
                </w:rPr>
                <w:t>http://www.riphole</w:t>
              </w:r>
              <w:r w:rsidR="000F4B48" w:rsidRPr="000F4B48">
                <w:rPr>
                  <w:rStyle w:val="Hyperlink"/>
                </w:rPr>
                <w:t>s</w:t>
              </w:r>
              <w:r w:rsidR="000F4B48" w:rsidRPr="000F4B48">
                <w:rPr>
                  <w:rStyle w:val="Hyperlink"/>
                </w:rPr>
                <w:t>.com</w:t>
              </w:r>
            </w:hyperlink>
            <w:r w:rsidR="00FE7FBE">
              <w:t>)</w:t>
            </w:r>
            <w:r w:rsidR="00465121">
              <w:t>, a Nintendo DS platform game</w:t>
            </w:r>
            <w:r w:rsidR="00642686">
              <w:t>.  I architected the structure using UML class and sequence diagrams</w:t>
            </w:r>
            <w:r w:rsidR="00CD7DFD">
              <w:t xml:space="preserve">, </w:t>
            </w:r>
            <w:r w:rsidR="00D74F85">
              <w:t>managed group tasks through SCRUM meetings</w:t>
            </w:r>
            <w:r w:rsidR="00CD7DFD">
              <w:t>, and programmed GUI</w:t>
            </w:r>
            <w:r w:rsidR="006C0BEB">
              <w:t xml:space="preserve">, </w:t>
            </w:r>
            <w:r w:rsidR="00860DA2">
              <w:t>object physics</w:t>
            </w:r>
            <w:r w:rsidR="00695361">
              <w:t>,</w:t>
            </w:r>
            <w:r w:rsidR="00B40FF7">
              <w:t xml:space="preserve"> </w:t>
            </w:r>
            <w:r w:rsidR="000657E1">
              <w:t>a</w:t>
            </w:r>
            <w:r w:rsidR="00B40FF7">
              <w:t xml:space="preserve">rtificial </w:t>
            </w:r>
            <w:r w:rsidR="000657E1">
              <w:t>i</w:t>
            </w:r>
            <w:r w:rsidR="00B40FF7">
              <w:t>ntelligence</w:t>
            </w:r>
            <w:r w:rsidR="000657E1">
              <w:t>,</w:t>
            </w:r>
            <w:r w:rsidR="00695361">
              <w:t xml:space="preserve"> </w:t>
            </w:r>
            <w:r w:rsidR="00573C9A">
              <w:t xml:space="preserve">and </w:t>
            </w:r>
            <w:r w:rsidR="00695361">
              <w:t>stylus mechanic</w:t>
            </w:r>
            <w:r w:rsidR="00B40FF7">
              <w:t xml:space="preserve"> modules in </w:t>
            </w:r>
            <w:r w:rsidR="00CD7DFD">
              <w:t>C++.</w:t>
            </w:r>
          </w:p>
          <w:p w14:paraId="18FEE403" w14:textId="77777777" w:rsidR="00E27DFE" w:rsidRDefault="00E27DFE" w:rsidP="009911A5"/>
          <w:p w14:paraId="057DF9BF" w14:textId="77777777" w:rsidR="003B2A2E" w:rsidRDefault="003B2A2E" w:rsidP="009911A5">
            <w:r>
              <w:t>May 2009—June 2009         Gluu Inc                                             Santa Cruz, CA</w:t>
            </w:r>
          </w:p>
          <w:p w14:paraId="4CE2BFC5" w14:textId="77777777" w:rsidR="003B2A2E" w:rsidRDefault="003B2A2E" w:rsidP="009911A5">
            <w:pPr>
              <w:rPr>
                <w:b/>
              </w:rPr>
            </w:pPr>
            <w:r>
              <w:rPr>
                <w:b/>
              </w:rPr>
              <w:t>Programmer</w:t>
            </w:r>
          </w:p>
          <w:p w14:paraId="31E3C8ED" w14:textId="77777777" w:rsidR="003B2A2E" w:rsidRPr="003B2A2E" w:rsidRDefault="00AF12E6" w:rsidP="009911A5">
            <w:r>
              <w:t xml:space="preserve">   </w:t>
            </w:r>
            <w:r w:rsidR="003B2A2E">
              <w:t>Developed a payment and orders module for the facilitation of purchasing media for a small company using Python and Django.</w:t>
            </w:r>
          </w:p>
          <w:p w14:paraId="0A9FF635" w14:textId="77777777" w:rsidR="00ED02C2" w:rsidRDefault="00ED02C2" w:rsidP="00C8578E">
            <w:pPr>
              <w:pStyle w:val="CompanyName"/>
            </w:pPr>
            <w:r>
              <w:t>June</w:t>
            </w:r>
            <w:r w:rsidR="00C1069F">
              <w:t xml:space="preserve"> 2007—Aug. 2008        </w:t>
            </w:r>
            <w:r>
              <w:t xml:space="preserve">AT&amp;T                                           </w:t>
            </w:r>
            <w:r w:rsidR="00B702B2">
              <w:t xml:space="preserve"> </w:t>
            </w:r>
            <w:r w:rsidR="00C1069F">
              <w:t xml:space="preserve">       </w:t>
            </w:r>
            <w:r w:rsidR="00B066B8">
              <w:t xml:space="preserve">     </w:t>
            </w:r>
            <w:r>
              <w:t>Fairfield, CA</w:t>
            </w:r>
          </w:p>
          <w:p w14:paraId="35B4F505" w14:textId="77777777" w:rsidR="00ED02C2" w:rsidRDefault="00ED02C2" w:rsidP="00ED02C2">
            <w:pPr>
              <w:rPr>
                <w:b/>
              </w:rPr>
            </w:pPr>
            <w:r>
              <w:rPr>
                <w:b/>
              </w:rPr>
              <w:t>Project Manager</w:t>
            </w:r>
          </w:p>
          <w:p w14:paraId="7A288945" w14:textId="77777777" w:rsidR="00D945F2" w:rsidRDefault="00AF12E6" w:rsidP="00ED02C2">
            <w:r>
              <w:t xml:space="preserve">   </w:t>
            </w:r>
            <w:r w:rsidR="00D945F2">
              <w:t xml:space="preserve">Developed web/database modules for AT&amp;T’s $6 </w:t>
            </w:r>
            <w:r w:rsidR="00C1069F">
              <w:t>b</w:t>
            </w:r>
            <w:r w:rsidR="00D945F2">
              <w:t>illion Project Lightspee</w:t>
            </w:r>
            <w:r w:rsidR="00B414E0">
              <w:t xml:space="preserve">d intranet tracking application using </w:t>
            </w:r>
            <w:r w:rsidR="00150F28">
              <w:t xml:space="preserve">JavaScript, ASP, XHTML, and </w:t>
            </w:r>
            <w:r w:rsidR="00B414E0">
              <w:t>SQL.</w:t>
            </w:r>
          </w:p>
          <w:p w14:paraId="00270EB6" w14:textId="77777777" w:rsidR="00BD4D0B" w:rsidRPr="006306DB" w:rsidRDefault="00BD4D0B" w:rsidP="003B2A2E"/>
        </w:tc>
      </w:tr>
    </w:tbl>
    <w:p w14:paraId="4D209195" w14:textId="77777777" w:rsidR="00E72153" w:rsidRPr="006306DB" w:rsidRDefault="00E72153" w:rsidP="00CD7DFD"/>
    <w:sectPr w:rsidR="00E72153" w:rsidRPr="006306DB" w:rsidSect="00256711">
      <w:pgSz w:w="12240" w:h="15840"/>
      <w:pgMar w:top="935" w:right="1800" w:bottom="187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81E97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F6906"/>
    <w:multiLevelType w:val="hybridMultilevel"/>
    <w:tmpl w:val="EF16D83E"/>
    <w:lvl w:ilvl="0" w:tplc="57B2A92A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3">
    <w:nsid w:val="49771B60"/>
    <w:multiLevelType w:val="hybridMultilevel"/>
    <w:tmpl w:val="F4C6D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387E56"/>
    <w:multiLevelType w:val="hybridMultilevel"/>
    <w:tmpl w:val="E6120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C49A0"/>
    <w:multiLevelType w:val="hybridMultilevel"/>
    <w:tmpl w:val="68921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</w:docVars>
  <w:rsids>
    <w:rsidRoot w:val="00AD5009"/>
    <w:rsid w:val="00034C17"/>
    <w:rsid w:val="00036163"/>
    <w:rsid w:val="0004515A"/>
    <w:rsid w:val="000657E1"/>
    <w:rsid w:val="0007367F"/>
    <w:rsid w:val="000947E7"/>
    <w:rsid w:val="000A2252"/>
    <w:rsid w:val="000B475D"/>
    <w:rsid w:val="000F4B32"/>
    <w:rsid w:val="000F4B48"/>
    <w:rsid w:val="000F5F5C"/>
    <w:rsid w:val="001053AD"/>
    <w:rsid w:val="00126927"/>
    <w:rsid w:val="001330D7"/>
    <w:rsid w:val="00150F28"/>
    <w:rsid w:val="00160D05"/>
    <w:rsid w:val="00161841"/>
    <w:rsid w:val="00184706"/>
    <w:rsid w:val="00197083"/>
    <w:rsid w:val="00197308"/>
    <w:rsid w:val="001B62B9"/>
    <w:rsid w:val="001C5A95"/>
    <w:rsid w:val="001E0299"/>
    <w:rsid w:val="0020582A"/>
    <w:rsid w:val="0022067A"/>
    <w:rsid w:val="00222FED"/>
    <w:rsid w:val="00237261"/>
    <w:rsid w:val="00256711"/>
    <w:rsid w:val="0028435B"/>
    <w:rsid w:val="002A5F02"/>
    <w:rsid w:val="002F715E"/>
    <w:rsid w:val="003102FB"/>
    <w:rsid w:val="00350A55"/>
    <w:rsid w:val="003B2A2E"/>
    <w:rsid w:val="003C14CC"/>
    <w:rsid w:val="003C6B24"/>
    <w:rsid w:val="00406927"/>
    <w:rsid w:val="00410635"/>
    <w:rsid w:val="00465121"/>
    <w:rsid w:val="004767A8"/>
    <w:rsid w:val="00495166"/>
    <w:rsid w:val="00495E3F"/>
    <w:rsid w:val="004C0AEC"/>
    <w:rsid w:val="004C75ED"/>
    <w:rsid w:val="00515CA0"/>
    <w:rsid w:val="00542EE1"/>
    <w:rsid w:val="00547328"/>
    <w:rsid w:val="00555B64"/>
    <w:rsid w:val="00557312"/>
    <w:rsid w:val="00561691"/>
    <w:rsid w:val="00573C9A"/>
    <w:rsid w:val="005B59C4"/>
    <w:rsid w:val="005D3795"/>
    <w:rsid w:val="005D3BD6"/>
    <w:rsid w:val="005D76D4"/>
    <w:rsid w:val="005E1607"/>
    <w:rsid w:val="005E3941"/>
    <w:rsid w:val="00626755"/>
    <w:rsid w:val="006306DB"/>
    <w:rsid w:val="00642686"/>
    <w:rsid w:val="00646FB3"/>
    <w:rsid w:val="00663E32"/>
    <w:rsid w:val="00666FB0"/>
    <w:rsid w:val="00674037"/>
    <w:rsid w:val="00695361"/>
    <w:rsid w:val="006B0965"/>
    <w:rsid w:val="006C0BEB"/>
    <w:rsid w:val="006C25F0"/>
    <w:rsid w:val="006F26D8"/>
    <w:rsid w:val="00763552"/>
    <w:rsid w:val="00764C86"/>
    <w:rsid w:val="007875E5"/>
    <w:rsid w:val="007B6C6C"/>
    <w:rsid w:val="007C777F"/>
    <w:rsid w:val="007D0AE2"/>
    <w:rsid w:val="00835572"/>
    <w:rsid w:val="00860DA2"/>
    <w:rsid w:val="008708B7"/>
    <w:rsid w:val="008843F0"/>
    <w:rsid w:val="00892E90"/>
    <w:rsid w:val="008B0024"/>
    <w:rsid w:val="008C06BE"/>
    <w:rsid w:val="008C78AD"/>
    <w:rsid w:val="00920DED"/>
    <w:rsid w:val="00923E72"/>
    <w:rsid w:val="00942573"/>
    <w:rsid w:val="00946B4F"/>
    <w:rsid w:val="00955D21"/>
    <w:rsid w:val="0096659C"/>
    <w:rsid w:val="00966B55"/>
    <w:rsid w:val="0096771E"/>
    <w:rsid w:val="009734E7"/>
    <w:rsid w:val="00990FFC"/>
    <w:rsid w:val="009911A5"/>
    <w:rsid w:val="00991FC2"/>
    <w:rsid w:val="009A0E98"/>
    <w:rsid w:val="009A11B6"/>
    <w:rsid w:val="009A5892"/>
    <w:rsid w:val="009B6118"/>
    <w:rsid w:val="009B750A"/>
    <w:rsid w:val="009C24A4"/>
    <w:rsid w:val="009C595D"/>
    <w:rsid w:val="009D0973"/>
    <w:rsid w:val="009D19E5"/>
    <w:rsid w:val="009F63B8"/>
    <w:rsid w:val="00A07D76"/>
    <w:rsid w:val="00A14076"/>
    <w:rsid w:val="00A17AF4"/>
    <w:rsid w:val="00A27D86"/>
    <w:rsid w:val="00A3723D"/>
    <w:rsid w:val="00AD5009"/>
    <w:rsid w:val="00AF12E6"/>
    <w:rsid w:val="00B066B8"/>
    <w:rsid w:val="00B14FD5"/>
    <w:rsid w:val="00B16E24"/>
    <w:rsid w:val="00B40FF7"/>
    <w:rsid w:val="00B414E0"/>
    <w:rsid w:val="00B427FF"/>
    <w:rsid w:val="00B467CA"/>
    <w:rsid w:val="00B561C9"/>
    <w:rsid w:val="00B62897"/>
    <w:rsid w:val="00B702B2"/>
    <w:rsid w:val="00B72679"/>
    <w:rsid w:val="00B83082"/>
    <w:rsid w:val="00BB1D11"/>
    <w:rsid w:val="00BB3289"/>
    <w:rsid w:val="00BB5F2E"/>
    <w:rsid w:val="00BC5E69"/>
    <w:rsid w:val="00BD4D0B"/>
    <w:rsid w:val="00BE755E"/>
    <w:rsid w:val="00C07C05"/>
    <w:rsid w:val="00C10241"/>
    <w:rsid w:val="00C1069F"/>
    <w:rsid w:val="00C1371B"/>
    <w:rsid w:val="00C26762"/>
    <w:rsid w:val="00C7677E"/>
    <w:rsid w:val="00C8578E"/>
    <w:rsid w:val="00CA3005"/>
    <w:rsid w:val="00CD7A84"/>
    <w:rsid w:val="00CD7DFD"/>
    <w:rsid w:val="00CE0DBC"/>
    <w:rsid w:val="00CE749D"/>
    <w:rsid w:val="00CF2D20"/>
    <w:rsid w:val="00CF409E"/>
    <w:rsid w:val="00D250BA"/>
    <w:rsid w:val="00D74F85"/>
    <w:rsid w:val="00D85398"/>
    <w:rsid w:val="00D93C19"/>
    <w:rsid w:val="00D945F2"/>
    <w:rsid w:val="00DB0900"/>
    <w:rsid w:val="00DC280E"/>
    <w:rsid w:val="00DC292A"/>
    <w:rsid w:val="00DF60AD"/>
    <w:rsid w:val="00E25A7D"/>
    <w:rsid w:val="00E27003"/>
    <w:rsid w:val="00E27DFE"/>
    <w:rsid w:val="00E72153"/>
    <w:rsid w:val="00EA6C69"/>
    <w:rsid w:val="00EC38E9"/>
    <w:rsid w:val="00ED02C2"/>
    <w:rsid w:val="00EF284F"/>
    <w:rsid w:val="00F05274"/>
    <w:rsid w:val="00F138DA"/>
    <w:rsid w:val="00F16835"/>
    <w:rsid w:val="00F34FFD"/>
    <w:rsid w:val="00F37480"/>
    <w:rsid w:val="00F467CA"/>
    <w:rsid w:val="00F613E2"/>
    <w:rsid w:val="00F666E8"/>
    <w:rsid w:val="00F819B7"/>
    <w:rsid w:val="00F87791"/>
    <w:rsid w:val="00F939A3"/>
    <w:rsid w:val="00FD26D2"/>
    <w:rsid w:val="00FE7FBE"/>
    <w:rsid w:val="00FF304F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A67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009"/>
  </w:style>
  <w:style w:type="paragraph" w:styleId="Heading1">
    <w:name w:val="heading 1"/>
    <w:basedOn w:val="HeadingBase"/>
    <w:next w:val="BodyText"/>
    <w:qFormat/>
    <w:rsid w:val="00AD5009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AD5009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AD5009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D5009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AD5009"/>
    <w:pPr>
      <w:outlineLvl w:val="4"/>
    </w:pPr>
  </w:style>
  <w:style w:type="paragraph" w:styleId="Heading6">
    <w:name w:val="heading 6"/>
    <w:basedOn w:val="Normal"/>
    <w:next w:val="Normal"/>
    <w:qFormat/>
    <w:rsid w:val="00AD5009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semiHidden/>
    <w:rsid w:val="00AD5009"/>
  </w:style>
  <w:style w:type="table" w:default="1" w:styleId="TableNormal">
    <w:name w:val="Normal Table"/>
    <w:semiHidden/>
    <w:rsid w:val="00AD50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D5009"/>
  </w:style>
  <w:style w:type="paragraph" w:customStyle="1" w:styleId="Achievement">
    <w:name w:val="Achievement"/>
    <w:basedOn w:val="BodyText"/>
    <w:autoRedefine/>
    <w:rsid w:val="004767A8"/>
    <w:pPr>
      <w:numPr>
        <w:numId w:val="6"/>
      </w:numPr>
      <w:spacing w:after="60"/>
      <w:ind w:right="245"/>
    </w:pPr>
  </w:style>
  <w:style w:type="paragraph" w:styleId="BodyText">
    <w:name w:val="Body Text"/>
    <w:basedOn w:val="Normal"/>
    <w:rsid w:val="00AD5009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AD500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D5009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C8578E"/>
    <w:pPr>
      <w:tabs>
        <w:tab w:val="left" w:pos="2240"/>
        <w:tab w:val="right" w:pos="6540"/>
      </w:tabs>
      <w:spacing w:before="220" w:after="40"/>
      <w:ind w:right="-360"/>
    </w:pPr>
  </w:style>
  <w:style w:type="paragraph" w:customStyle="1" w:styleId="Institution">
    <w:name w:val="Institution"/>
    <w:basedOn w:val="Normal"/>
    <w:next w:val="Achievement"/>
    <w:autoRedefine/>
    <w:rsid w:val="00AD5009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AD5009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CE0DBC"/>
    <w:pPr>
      <w:spacing w:before="360" w:after="440" w:line="240" w:lineRule="atLeast"/>
      <w:ind w:left="2160"/>
    </w:pPr>
    <w:rPr>
      <w:spacing w:val="-20"/>
      <w:sz w:val="44"/>
      <w:szCs w:val="44"/>
    </w:rPr>
  </w:style>
  <w:style w:type="paragraph" w:customStyle="1" w:styleId="Objective">
    <w:name w:val="Objective"/>
    <w:basedOn w:val="Normal"/>
    <w:next w:val="BodyText"/>
    <w:rsid w:val="00AD500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AD500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PersonalInfo">
    <w:name w:val="Personal Info"/>
    <w:basedOn w:val="Achievement"/>
    <w:rsid w:val="00AD5009"/>
    <w:pPr>
      <w:spacing w:before="220"/>
    </w:pPr>
  </w:style>
  <w:style w:type="paragraph" w:styleId="BodyTextIndent">
    <w:name w:val="Body Text Indent"/>
    <w:basedOn w:val="BodyText"/>
    <w:rsid w:val="00AD5009"/>
    <w:pPr>
      <w:ind w:left="720"/>
    </w:pPr>
  </w:style>
  <w:style w:type="paragraph" w:customStyle="1" w:styleId="CityState">
    <w:name w:val="City/State"/>
    <w:basedOn w:val="BodyText"/>
    <w:next w:val="BodyText"/>
    <w:rsid w:val="00AD5009"/>
    <w:pPr>
      <w:keepNext/>
    </w:pPr>
  </w:style>
  <w:style w:type="paragraph" w:customStyle="1" w:styleId="CompanyNameOne">
    <w:name w:val="Company Name One"/>
    <w:basedOn w:val="CompanyName"/>
    <w:next w:val="Normal"/>
    <w:rsid w:val="00AD5009"/>
  </w:style>
  <w:style w:type="paragraph" w:styleId="Date">
    <w:name w:val="Date"/>
    <w:basedOn w:val="BodyText"/>
    <w:rsid w:val="00AD5009"/>
    <w:pPr>
      <w:keepNext/>
    </w:pPr>
  </w:style>
  <w:style w:type="paragraph" w:customStyle="1" w:styleId="DocumentLabel">
    <w:name w:val="Document Label"/>
    <w:basedOn w:val="Normal"/>
    <w:next w:val="Normal"/>
    <w:rsid w:val="00AD5009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AD5009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AD5009"/>
    <w:pPr>
      <w:ind w:right="-360"/>
    </w:pPr>
  </w:style>
  <w:style w:type="paragraph" w:styleId="Footer">
    <w:name w:val="footer"/>
    <w:basedOn w:val="HeaderBase"/>
    <w:rsid w:val="00AD5009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AD5009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AD5009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  <w:rsid w:val="00AD5009"/>
  </w:style>
  <w:style w:type="character" w:customStyle="1" w:styleId="Lead-inEmphasis">
    <w:name w:val="Lead-in Emphasis"/>
    <w:rsid w:val="00AD5009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rsid w:val="00AD500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sid w:val="00AD5009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rsid w:val="00AD5009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rsid w:val="00EA6C69"/>
    <w:rPr>
      <w:color w:val="0000FF"/>
      <w:u w:val="single"/>
    </w:rPr>
  </w:style>
  <w:style w:type="paragraph" w:styleId="BalloonText">
    <w:name w:val="Balloon Text"/>
    <w:basedOn w:val="Normal"/>
    <w:semiHidden/>
    <w:rsid w:val="00F0527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27D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raigabernethy85@gmail.com" TargetMode="External"/><Relationship Id="rId6" Type="http://schemas.openxmlformats.org/officeDocument/2006/relationships/hyperlink" Target="http://www.riphole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Office\Templates\1033\Resume Wizard.wiz</Template>
  <TotalTime>0</TotalTime>
  <Pages>2</Pages>
  <Words>586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SBC</Company>
  <LinksUpToDate>false</LinksUpToDate>
  <CharactersWithSpaces>3920</CharactersWithSpaces>
  <SharedDoc>false</SharedDoc>
  <HLinks>
    <vt:vector size="12" baseType="variant">
      <vt:variant>
        <vt:i4>5046336</vt:i4>
      </vt:variant>
      <vt:variant>
        <vt:i4>3</vt:i4>
      </vt:variant>
      <vt:variant>
        <vt:i4>0</vt:i4>
      </vt:variant>
      <vt:variant>
        <vt:i4>5</vt:i4>
      </vt:variant>
      <vt:variant>
        <vt:lpwstr>http://www.ripholes.com/</vt:lpwstr>
      </vt:variant>
      <vt:variant>
        <vt:lpwstr/>
      </vt:variant>
      <vt:variant>
        <vt:i4>2555914</vt:i4>
      </vt:variant>
      <vt:variant>
        <vt:i4>0</vt:i4>
      </vt:variant>
      <vt:variant>
        <vt:i4>0</vt:i4>
      </vt:variant>
      <vt:variant>
        <vt:i4>5</vt:i4>
      </vt:variant>
      <vt:variant>
        <vt:lpwstr>mailto:craigabernethy85@gmail.com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eh1721</dc:creator>
  <cp:keywords/>
  <cp:lastModifiedBy>Microsoft Office User</cp:lastModifiedBy>
  <cp:revision>2</cp:revision>
  <cp:lastPrinted>2009-02-25T09:29:00Z</cp:lastPrinted>
  <dcterms:created xsi:type="dcterms:W3CDTF">2015-06-09T21:58:00Z</dcterms:created>
  <dcterms:modified xsi:type="dcterms:W3CDTF">2015-06-09T21:58:00Z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  <property fmtid="{D5CDD505-2E9C-101B-9397-08002B2CF9AE}" pid="5" name="_AdHocReviewCycleID">
    <vt:i4>380087924</vt:i4>
  </property>
  <property fmtid="{D5CDD505-2E9C-101B-9397-08002B2CF9AE}" pid="6" name="_EmailSubject">
    <vt:lpwstr/>
  </property>
  <property fmtid="{D5CDD505-2E9C-101B-9397-08002B2CF9AE}" pid="7" name="_AuthorEmail">
    <vt:lpwstr>eh1721@att.com</vt:lpwstr>
  </property>
  <property fmtid="{D5CDD505-2E9C-101B-9397-08002B2CF9AE}" pid="8" name="_AuthorEmailDisplayName">
    <vt:lpwstr>HADDAD, EDDIE (PB)</vt:lpwstr>
  </property>
  <property fmtid="{D5CDD505-2E9C-101B-9397-08002B2CF9AE}" pid="9" name="_PreviousAdHocReviewCycleID">
    <vt:i4>406659834</vt:i4>
  </property>
  <property fmtid="{D5CDD505-2E9C-101B-9397-08002B2CF9AE}" pid="10" name="_ReviewingToolsShownOnce">
    <vt:lpwstr/>
  </property>
</Properties>
</file>